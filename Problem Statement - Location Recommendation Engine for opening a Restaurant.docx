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F198" w14:textId="1A898E6F" w:rsidR="00253859" w:rsidRDefault="00E76592" w:rsidP="003D5D78">
      <w:pPr>
        <w:pStyle w:val="Footer"/>
        <w:jc w:val="center"/>
      </w:pPr>
      <w:r w:rsidRPr="00E76592">
        <w:t xml:space="preserve">Location </w:t>
      </w:r>
      <w:r w:rsidR="009B3D97" w:rsidRPr="009B3D97">
        <w:t>R</w:t>
      </w:r>
      <w:r w:rsidR="009B3D97">
        <w:t>ecommendation Engine</w:t>
      </w:r>
      <w:r w:rsidRPr="00E76592">
        <w:t xml:space="preserve"> for </w:t>
      </w:r>
      <w:r w:rsidR="003D331B">
        <w:t>O</w:t>
      </w:r>
      <w:r w:rsidRPr="00E76592">
        <w:t>pening a Restaurant</w:t>
      </w:r>
    </w:p>
    <w:p w14:paraId="1529E5CF" w14:textId="77777777" w:rsidR="003D5D78" w:rsidRDefault="003D5D78" w:rsidP="003D331B">
      <w:pPr>
        <w:pStyle w:val="Footer"/>
        <w:jc w:val="center"/>
        <w:rPr>
          <w:sz w:val="24"/>
          <w:szCs w:val="10"/>
        </w:rPr>
      </w:pPr>
    </w:p>
    <w:p w14:paraId="677CA2CB" w14:textId="26625468" w:rsidR="00253859" w:rsidRDefault="003D5D78" w:rsidP="003D331B">
      <w:pPr>
        <w:pStyle w:val="Footer"/>
        <w:jc w:val="center"/>
        <w:rPr>
          <w:sz w:val="24"/>
          <w:szCs w:val="10"/>
        </w:rPr>
      </w:pPr>
      <w:r>
        <w:rPr>
          <w:sz w:val="24"/>
          <w:szCs w:val="10"/>
        </w:rPr>
        <w:t>By</w:t>
      </w:r>
    </w:p>
    <w:p w14:paraId="5F37390B" w14:textId="254CD4D4" w:rsidR="003D5D78" w:rsidRDefault="003D5D78" w:rsidP="003D331B">
      <w:pPr>
        <w:pStyle w:val="Footer"/>
        <w:jc w:val="center"/>
        <w:rPr>
          <w:sz w:val="24"/>
          <w:szCs w:val="10"/>
        </w:rPr>
      </w:pPr>
    </w:p>
    <w:p w14:paraId="4623D7BE" w14:textId="68186638" w:rsidR="003D5D78" w:rsidRPr="003D5D78" w:rsidRDefault="003D5D78" w:rsidP="003D5D78">
      <w:pPr>
        <w:pStyle w:val="Footer"/>
        <w:jc w:val="center"/>
        <w:rPr>
          <w:sz w:val="28"/>
          <w:szCs w:val="12"/>
        </w:rPr>
      </w:pPr>
      <w:r w:rsidRPr="003D5D78">
        <w:rPr>
          <w:sz w:val="28"/>
          <w:szCs w:val="12"/>
        </w:rPr>
        <w:t>Mohammed Tausif Khan</w:t>
      </w:r>
    </w:p>
    <w:p w14:paraId="72F3C78B" w14:textId="77777777" w:rsidR="003D5D78" w:rsidRDefault="003D5D78" w:rsidP="003D331B">
      <w:pPr>
        <w:pStyle w:val="Footer"/>
        <w:jc w:val="center"/>
        <w:rPr>
          <w:color w:val="7A4F13" w:themeColor="accent1" w:themeShade="80"/>
          <w:sz w:val="22"/>
          <w:szCs w:val="8"/>
        </w:rPr>
      </w:pPr>
    </w:p>
    <w:p w14:paraId="73AD512E" w14:textId="0B165627" w:rsidR="003D331B" w:rsidRPr="003D5D78" w:rsidRDefault="003D5D78" w:rsidP="003D331B">
      <w:pPr>
        <w:pStyle w:val="Footer"/>
        <w:jc w:val="center"/>
        <w:rPr>
          <w:color w:val="7A4F13" w:themeColor="accent1" w:themeShade="80"/>
          <w:sz w:val="22"/>
          <w:szCs w:val="8"/>
        </w:rPr>
      </w:pPr>
      <w:r w:rsidRPr="003D5D78">
        <w:rPr>
          <w:color w:val="7A4F13" w:themeColor="accent1" w:themeShade="80"/>
          <w:sz w:val="22"/>
          <w:szCs w:val="8"/>
        </w:rPr>
        <w:t xml:space="preserve">(P.S. - Assumption of location for </w:t>
      </w:r>
      <w:r w:rsidRPr="003D5D78">
        <w:rPr>
          <w:color w:val="7A4F13" w:themeColor="accent1" w:themeShade="80"/>
          <w:sz w:val="22"/>
          <w:szCs w:val="8"/>
        </w:rPr>
        <w:t>demonstration</w:t>
      </w:r>
      <w:r w:rsidRPr="003D5D78">
        <w:rPr>
          <w:color w:val="7A4F13" w:themeColor="accent1" w:themeShade="80"/>
          <w:sz w:val="22"/>
          <w:szCs w:val="8"/>
        </w:rPr>
        <w:t xml:space="preserve"> of this project is Mumbai)</w:t>
      </w:r>
    </w:p>
    <w:p w14:paraId="7E8C8D8E" w14:textId="77777777" w:rsidR="003D5D78" w:rsidRPr="003D331B" w:rsidRDefault="003D5D78" w:rsidP="003D331B">
      <w:pPr>
        <w:pStyle w:val="Footer"/>
        <w:jc w:val="center"/>
        <w:rPr>
          <w:sz w:val="24"/>
          <w:szCs w:val="10"/>
        </w:rPr>
      </w:pPr>
    </w:p>
    <w:p w14:paraId="035C5691" w14:textId="4770ADE4" w:rsidR="006D435B" w:rsidRDefault="00E76592" w:rsidP="00E76592">
      <w:pPr>
        <w:pStyle w:val="Heading2"/>
        <w:pBdr>
          <w:top w:val="single" w:sz="24" w:space="31" w:color="2A2A2A" w:themeColor="text2"/>
        </w:pBdr>
      </w:pPr>
      <w:r>
        <w:t>Problem Statement</w:t>
      </w:r>
    </w:p>
    <w:p w14:paraId="3CC76DDE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>The city of Mumbai has a large amount restaurants, but still there is always scope for new ones.</w:t>
      </w:r>
      <w:r>
        <w:t xml:space="preserve"> To have open and run a new restaurant and make it into successful business needs hard work.</w:t>
      </w:r>
    </w:p>
    <w:p w14:paraId="281438D5" w14:textId="54863C62" w:rsidR="00E76592" w:rsidRDefault="00E76592" w:rsidP="003D5D78">
      <w:pPr>
        <w:pStyle w:val="ListBullet"/>
        <w:numPr>
          <w:ilvl w:val="0"/>
          <w:numId w:val="18"/>
        </w:numPr>
      </w:pPr>
      <w:r>
        <w:t>There are many factors that are in play for a restaurant to succeed or fail such as the price of the food, quality of the food, Customer service, ambiance, etc.</w:t>
      </w:r>
    </w:p>
    <w:p w14:paraId="69951F93" w14:textId="3F356381" w:rsidR="00E76592" w:rsidRDefault="00E76592" w:rsidP="003D5D78">
      <w:pPr>
        <w:pStyle w:val="ListBullet"/>
        <w:numPr>
          <w:ilvl w:val="0"/>
          <w:numId w:val="18"/>
        </w:numPr>
      </w:pPr>
      <w:r>
        <w:t>Another major factor is the competition nearby competition. If there is a competition it will always have an impact on the business, no matter how good the business is.</w:t>
      </w:r>
    </w:p>
    <w:p w14:paraId="41175A74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>Finding a suitable location for it to flourish is the most important factor for a restaurant. It has to be set up in a location where one can attract a good crowd as well as it must be located in an area where there is little or no competition.</w:t>
      </w:r>
    </w:p>
    <w:p w14:paraId="10FE3ACA" w14:textId="04220864" w:rsidR="00E76592" w:rsidRDefault="00E76592" w:rsidP="003D5D78">
      <w:pPr>
        <w:pStyle w:val="ListBullet"/>
        <w:numPr>
          <w:ilvl w:val="0"/>
          <w:numId w:val="18"/>
        </w:numPr>
      </w:pPr>
      <w:r>
        <w:t>We will be able to provide a solution for anyone looking to open a Chinese cuisine restaurant</w:t>
      </w:r>
      <w:r>
        <w:t xml:space="preserve"> (or any other cuisine for a matter of fact)</w:t>
      </w:r>
      <w:r>
        <w:t xml:space="preserve"> in the city of Mumbai.</w:t>
      </w:r>
    </w:p>
    <w:p w14:paraId="3AEF3DAE" w14:textId="77777777" w:rsidR="00E76592" w:rsidRDefault="00E76592" w:rsidP="003D5D78">
      <w:pPr>
        <w:pStyle w:val="ListBullet"/>
        <w:numPr>
          <w:ilvl w:val="0"/>
          <w:numId w:val="18"/>
        </w:numPr>
      </w:pPr>
      <w:r>
        <w:t xml:space="preserve">The Goal of this problem is to find a location that suits the below criteria. </w:t>
      </w:r>
    </w:p>
    <w:p w14:paraId="7EF29D37" w14:textId="77777777" w:rsidR="00E76592" w:rsidRDefault="00E76592" w:rsidP="003D5D78">
      <w:pPr>
        <w:pStyle w:val="ListBullet"/>
        <w:numPr>
          <w:ilvl w:val="1"/>
          <w:numId w:val="18"/>
        </w:numPr>
      </w:pPr>
      <w:r>
        <w:t>A location that has many restaurants in the vicinity (European,</w:t>
      </w:r>
      <w:r>
        <w:t xml:space="preserve"> </w:t>
      </w:r>
      <w:r>
        <w:t>Intercontinental,</w:t>
      </w:r>
      <w:r>
        <w:t xml:space="preserve"> </w:t>
      </w:r>
      <w:r>
        <w:t>Indian)</w:t>
      </w:r>
    </w:p>
    <w:p w14:paraId="61348AB4" w14:textId="11DD66B3" w:rsidR="003D5D78" w:rsidRDefault="00E76592" w:rsidP="003D5D78">
      <w:pPr>
        <w:pStyle w:val="ListBullet"/>
        <w:numPr>
          <w:ilvl w:val="1"/>
          <w:numId w:val="18"/>
        </w:numPr>
      </w:pPr>
      <w:r>
        <w:t xml:space="preserve">A location that has no or few Chinese cuisine restaurants, as this will ensure that there very little competition with other </w:t>
      </w:r>
      <w:r>
        <w:t>competitors</w:t>
      </w:r>
      <w:r>
        <w:t>.</w:t>
      </w:r>
    </w:p>
    <w:p w14:paraId="75B9ABCE" w14:textId="77777777" w:rsidR="003D5D78" w:rsidRDefault="003D5D78">
      <w:r>
        <w:br w:type="page"/>
      </w:r>
    </w:p>
    <w:p w14:paraId="65F616FF" w14:textId="78A38C86" w:rsidR="00253859" w:rsidRDefault="00253859" w:rsidP="00253859">
      <w:pPr>
        <w:pStyle w:val="Heading2"/>
      </w:pPr>
      <w:bookmarkStart w:id="0" w:name="_GoBack"/>
      <w:bookmarkEnd w:id="0"/>
      <w:r>
        <w:lastRenderedPageBreak/>
        <w:t>Data D</w:t>
      </w:r>
      <w:r w:rsidRPr="00253859">
        <w:t xml:space="preserve">escription </w:t>
      </w:r>
    </w:p>
    <w:p w14:paraId="026F02C4" w14:textId="77777777" w:rsidR="00253859" w:rsidRDefault="00253859" w:rsidP="00253859">
      <w:pPr>
        <w:pStyle w:val="ListBullet"/>
        <w:numPr>
          <w:ilvl w:val="0"/>
          <w:numId w:val="18"/>
        </w:numPr>
      </w:pPr>
      <w:r>
        <w:t>The data that will be used in this projects is a csv file having data related to all neighborhoods in the city of Mumbai</w:t>
      </w:r>
      <w:r>
        <w:t xml:space="preserve"> which has been created manually for this project</w:t>
      </w:r>
      <w:r>
        <w:t>.</w:t>
      </w:r>
    </w:p>
    <w:p w14:paraId="31B2D41E" w14:textId="77777777" w:rsidR="00253859" w:rsidRDefault="00253859" w:rsidP="00253859">
      <w:pPr>
        <w:pStyle w:val="ListBullet"/>
        <w:numPr>
          <w:ilvl w:val="0"/>
          <w:numId w:val="18"/>
        </w:numPr>
      </w:pPr>
      <w:r>
        <w:t>Finding a suitable location for a restaurant to flourish is an important</w:t>
      </w:r>
    </w:p>
    <w:p w14:paraId="32CA0395" w14:textId="77777777" w:rsidR="00253859" w:rsidRDefault="00253859" w:rsidP="00253859">
      <w:pPr>
        <w:pStyle w:val="ListBullet"/>
        <w:numPr>
          <w:ilvl w:val="0"/>
          <w:numId w:val="18"/>
        </w:numPr>
      </w:pPr>
      <w:r>
        <w:t xml:space="preserve">We </w:t>
      </w:r>
      <w:r>
        <w:t xml:space="preserve">will </w:t>
      </w:r>
      <w:r>
        <w:t xml:space="preserve">explore the neighborhoods using Foursquare API to find the </w:t>
      </w:r>
      <w:r>
        <w:t>venues</w:t>
      </w:r>
      <w:r>
        <w:t xml:space="preserve"> within 500 meters of each neighborhood.</w:t>
      </w:r>
    </w:p>
    <w:p w14:paraId="6170AD68" w14:textId="68BFCD61" w:rsidR="00253859" w:rsidRDefault="00253859" w:rsidP="00253859">
      <w:pPr>
        <w:pStyle w:val="ListBullet"/>
        <w:numPr>
          <w:ilvl w:val="0"/>
          <w:numId w:val="18"/>
        </w:numPr>
      </w:pPr>
      <w:r>
        <w:t>The Foursquare API that will be used to explore the neighborhoods is</w:t>
      </w:r>
      <w:r>
        <w:t xml:space="preserve"> </w:t>
      </w:r>
      <w:hyperlink r:id="rId7" w:history="1">
        <w:r w:rsidRPr="00535A99">
          <w:rPr>
            <w:rStyle w:val="Hyperlink"/>
          </w:rPr>
          <w:t>https://api.foursquare.com/v2/venues/explore</w:t>
        </w:r>
      </w:hyperlink>
      <w:r>
        <w:t>.</w:t>
      </w:r>
    </w:p>
    <w:p w14:paraId="3AE7A9C2" w14:textId="5EA0FF58" w:rsidR="00253859" w:rsidRDefault="00253859" w:rsidP="00253859">
      <w:pPr>
        <w:pStyle w:val="ListBullet"/>
        <w:numPr>
          <w:ilvl w:val="0"/>
          <w:numId w:val="18"/>
        </w:numPr>
      </w:pPr>
      <w:r>
        <w:t>This API returns json response which will be transformed into a Data Frame, taking only the required details into consideration.</w:t>
      </w:r>
    </w:p>
    <w:sectPr w:rsidR="00253859" w:rsidSect="00253859">
      <w:footerReference w:type="default" r:id="rId8"/>
      <w:pgSz w:w="12240" w:h="15840"/>
      <w:pgMar w:top="1440" w:right="1080" w:bottom="1829" w:left="1080" w:header="72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D5924" w14:textId="77777777" w:rsidR="00B476C2" w:rsidRDefault="00B476C2">
      <w:pPr>
        <w:spacing w:after="0" w:line="240" w:lineRule="auto"/>
      </w:pPr>
      <w:r>
        <w:separator/>
      </w:r>
    </w:p>
  </w:endnote>
  <w:endnote w:type="continuationSeparator" w:id="0">
    <w:p w14:paraId="47211E32" w14:textId="77777777" w:rsidR="00B476C2" w:rsidRDefault="00B4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14:paraId="4502F31C" w14:textId="77777777"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585A" w14:textId="77777777" w:rsidR="00B476C2" w:rsidRDefault="00B476C2">
      <w:pPr>
        <w:spacing w:after="0" w:line="240" w:lineRule="auto"/>
      </w:pPr>
      <w:r>
        <w:separator/>
      </w:r>
    </w:p>
  </w:footnote>
  <w:footnote w:type="continuationSeparator" w:id="0">
    <w:p w14:paraId="2B602477" w14:textId="77777777" w:rsidR="00B476C2" w:rsidRDefault="00B4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71522"/>
    <w:multiLevelType w:val="hybridMultilevel"/>
    <w:tmpl w:val="F754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1694F"/>
    <w:multiLevelType w:val="hybridMultilevel"/>
    <w:tmpl w:val="7D00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7AF2294"/>
    <w:multiLevelType w:val="hybridMultilevel"/>
    <w:tmpl w:val="8A78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1"/>
  </w:num>
  <w:num w:numId="4">
    <w:abstractNumId w:val="4"/>
  </w:num>
  <w:num w:numId="5">
    <w:abstractNumId w:val="15"/>
  </w:num>
  <w:num w:numId="6">
    <w:abstractNumId w:val="14"/>
  </w:num>
  <w:num w:numId="7">
    <w:abstractNumId w:val="8"/>
  </w:num>
  <w:num w:numId="8">
    <w:abstractNumId w:val="16"/>
  </w:num>
  <w:num w:numId="9">
    <w:abstractNumId w:val="7"/>
  </w:num>
  <w:num w:numId="10">
    <w:abstractNumId w:val="12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2"/>
    <w:rsid w:val="000B4B27"/>
    <w:rsid w:val="00253859"/>
    <w:rsid w:val="0029097C"/>
    <w:rsid w:val="002B1947"/>
    <w:rsid w:val="003D331B"/>
    <w:rsid w:val="003D5D78"/>
    <w:rsid w:val="0040452B"/>
    <w:rsid w:val="00434192"/>
    <w:rsid w:val="005E7CEF"/>
    <w:rsid w:val="00666F9E"/>
    <w:rsid w:val="006D435B"/>
    <w:rsid w:val="008E1F75"/>
    <w:rsid w:val="009B3D97"/>
    <w:rsid w:val="00B476C2"/>
    <w:rsid w:val="00CC3A7F"/>
    <w:rsid w:val="00CD749A"/>
    <w:rsid w:val="00D54F24"/>
    <w:rsid w:val="00DD0931"/>
    <w:rsid w:val="00E2268F"/>
    <w:rsid w:val="00E76592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AF6C0"/>
  <w15:chartTrackingRefBased/>
  <w15:docId w15:val="{C0AE783C-05C0-469F-B245-302C0BDF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semiHidden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E765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50040510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MOHAMMED TAUSIF</dc:creator>
  <cp:keywords/>
  <dc:description/>
  <cp:lastModifiedBy>KHAN, MOHAMMED TAUSIF</cp:lastModifiedBy>
  <cp:revision>3</cp:revision>
  <dcterms:created xsi:type="dcterms:W3CDTF">2020-08-05T05:39:00Z</dcterms:created>
  <dcterms:modified xsi:type="dcterms:W3CDTF">2020-08-05T06:04:00Z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